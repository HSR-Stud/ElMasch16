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33EE4" w14:textId="184FE801" w:rsidR="006A3DEA" w:rsidRPr="006B55C4" w:rsidRDefault="006B55C4">
      <w:pPr>
        <w:rPr>
          <w:b/>
          <w:lang w:val="de-DE"/>
        </w:rPr>
      </w:pPr>
      <w:r w:rsidRPr="006B55C4">
        <w:rPr>
          <w:b/>
          <w:lang w:val="de-DE"/>
        </w:rPr>
        <w:t>ElMasch</w:t>
      </w:r>
    </w:p>
    <w:tbl>
      <w:tblPr>
        <w:tblStyle w:val="Aufgabenliste-Tabelle"/>
        <w:tblW w:w="5373" w:type="pct"/>
        <w:tblLook w:val="04A0" w:firstRow="1" w:lastRow="0" w:firstColumn="1" w:lastColumn="0" w:noHBand="0" w:noVBand="1"/>
        <w:tblDescription w:val="Task list"/>
      </w:tblPr>
      <w:tblGrid>
        <w:gridCol w:w="6207"/>
        <w:gridCol w:w="1256"/>
        <w:gridCol w:w="1256"/>
        <w:gridCol w:w="1280"/>
      </w:tblGrid>
      <w:tr w:rsidR="006B55C4" w:rsidRPr="009337EB" w14:paraId="0787BA75" w14:textId="77777777" w:rsidTr="006B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tblHeader/>
        </w:trPr>
        <w:tc>
          <w:tcPr>
            <w:tcW w:w="3104" w:type="pct"/>
          </w:tcPr>
          <w:p w14:paraId="7D907C81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  <w:r w:rsidRPr="009337EB">
              <w:rPr>
                <w:lang w:val="de-DE"/>
              </w:rPr>
              <w:t>Aufgabe</w:t>
            </w:r>
          </w:p>
        </w:tc>
        <w:tc>
          <w:tcPr>
            <w:tcW w:w="628" w:type="pct"/>
          </w:tcPr>
          <w:p w14:paraId="2B054C3D" w14:textId="77777777" w:rsidR="006B55C4" w:rsidRPr="009337EB" w:rsidRDefault="006B55C4" w:rsidP="006B55C4">
            <w:pPr>
              <w:rPr>
                <w:lang w:val="de-DE"/>
              </w:rPr>
            </w:pPr>
            <w:r w:rsidRPr="009337EB">
              <w:rPr>
                <w:lang w:val="de-DE"/>
              </w:rPr>
              <w:t>Initialen</w:t>
            </w:r>
          </w:p>
        </w:tc>
        <w:tc>
          <w:tcPr>
            <w:tcW w:w="628" w:type="pct"/>
          </w:tcPr>
          <w:p w14:paraId="054A7EE1" w14:textId="77777777" w:rsidR="006B55C4" w:rsidRPr="009337EB" w:rsidRDefault="006B55C4" w:rsidP="006B55C4">
            <w:pPr>
              <w:rPr>
                <w:lang w:val="de-DE"/>
              </w:rPr>
            </w:pPr>
            <w:r w:rsidRPr="009337EB">
              <w:rPr>
                <w:lang w:val="de-DE"/>
              </w:rPr>
              <w:t>Erledigt</w:t>
            </w:r>
          </w:p>
        </w:tc>
        <w:tc>
          <w:tcPr>
            <w:tcW w:w="640" w:type="pct"/>
          </w:tcPr>
          <w:p w14:paraId="15F2327E" w14:textId="77777777" w:rsidR="006B55C4" w:rsidRPr="009337EB" w:rsidRDefault="006B55C4" w:rsidP="006B55C4">
            <w:pPr>
              <w:rPr>
                <w:lang w:val="de-DE"/>
              </w:rPr>
            </w:pPr>
            <w:r w:rsidRPr="009337EB">
              <w:rPr>
                <w:lang w:val="de-DE"/>
              </w:rPr>
              <w:t>Initialen</w:t>
            </w:r>
          </w:p>
        </w:tc>
      </w:tr>
      <w:tr w:rsidR="006B55C4" w:rsidRPr="009337EB" w14:paraId="18B0B323" w14:textId="77777777" w:rsidTr="006B5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7D08D432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Elt3 FoSa 2.2 &amp; 2.5</w:t>
            </w:r>
          </w:p>
        </w:tc>
        <w:tc>
          <w:tcPr>
            <w:tcW w:w="628" w:type="pct"/>
          </w:tcPr>
          <w:p w14:paraId="56C17D1F" w14:textId="77777777" w:rsidR="006B55C4" w:rsidRPr="009337EB" w:rsidRDefault="006B55C4" w:rsidP="006B55C4">
            <w:pPr>
              <w:rPr>
                <w:lang w:val="de-DE"/>
              </w:rPr>
            </w:pPr>
            <w:r>
              <w:rPr>
                <w:lang w:val="de-DE"/>
              </w:rPr>
              <w:t>LM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1030891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8" w:type="pct"/>
              </w:tcPr>
              <w:p w14:paraId="57E9EAF2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43E73A34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1A13E89F" w14:textId="77777777" w:rsidTr="006B55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6"/>
        </w:trPr>
        <w:tc>
          <w:tcPr>
            <w:tcW w:w="3104" w:type="pct"/>
          </w:tcPr>
          <w:p w14:paraId="4DD4FBD0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Geradengleichung Interpolieren</w:t>
            </w:r>
          </w:p>
        </w:tc>
        <w:tc>
          <w:tcPr>
            <w:tcW w:w="628" w:type="pct"/>
          </w:tcPr>
          <w:p w14:paraId="7ECD39F1" w14:textId="77777777" w:rsidR="006B55C4" w:rsidRPr="009337EB" w:rsidRDefault="006B55C4" w:rsidP="006B55C4">
            <w:pPr>
              <w:rPr>
                <w:lang w:val="de-DE"/>
              </w:rPr>
            </w:pPr>
            <w:r>
              <w:rPr>
                <w:lang w:val="de-DE"/>
              </w:rPr>
              <w:t>LM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20155591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8" w:type="pct"/>
              </w:tcPr>
              <w:p w14:paraId="2234DB86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60D658A7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0CF90E3F" w14:textId="77777777" w:rsidTr="006B5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08CFC919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Formeln aus Uebung 5 ElMasch ergänzen</w:t>
            </w:r>
          </w:p>
        </w:tc>
        <w:tc>
          <w:tcPr>
            <w:tcW w:w="628" w:type="pct"/>
          </w:tcPr>
          <w:p w14:paraId="26627370" w14:textId="77777777" w:rsidR="006B55C4" w:rsidRPr="009337EB" w:rsidRDefault="006B55C4" w:rsidP="006B55C4">
            <w:pPr>
              <w:rPr>
                <w:lang w:val="de-DE"/>
              </w:rPr>
            </w:pPr>
            <w:r>
              <w:rPr>
                <w:lang w:val="de-DE"/>
              </w:rPr>
              <w:t>LM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-3628291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8" w:type="pct"/>
              </w:tcPr>
              <w:p w14:paraId="29F361BC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78F93F29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533B15FF" w14:textId="77777777" w:rsidTr="006B55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49A42E39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</w:p>
        </w:tc>
        <w:tc>
          <w:tcPr>
            <w:tcW w:w="628" w:type="pct"/>
          </w:tcPr>
          <w:p w14:paraId="3A8E2869" w14:textId="77777777" w:rsidR="006B55C4" w:rsidRPr="009337EB" w:rsidRDefault="006B55C4" w:rsidP="006B55C4">
            <w:pPr>
              <w:rPr>
                <w:lang w:val="de-DE"/>
              </w:rPr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7078390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8" w:type="pct"/>
              </w:tcPr>
              <w:p w14:paraId="7AB1069A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74574691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090B0441" w14:textId="77777777" w:rsidTr="006B5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1CC7B214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</w:p>
        </w:tc>
        <w:tc>
          <w:tcPr>
            <w:tcW w:w="628" w:type="pct"/>
          </w:tcPr>
          <w:p w14:paraId="340765F5" w14:textId="77777777" w:rsidR="006B55C4" w:rsidRPr="009337EB" w:rsidRDefault="006B55C4" w:rsidP="006B55C4">
            <w:pPr>
              <w:rPr>
                <w:lang w:val="de-DE"/>
              </w:rPr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917484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8" w:type="pct"/>
              </w:tcPr>
              <w:p w14:paraId="1ADF46CA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02AB849C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75B780DB" w14:textId="77777777" w:rsidTr="006B55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06AEF235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</w:p>
        </w:tc>
        <w:tc>
          <w:tcPr>
            <w:tcW w:w="628" w:type="pct"/>
          </w:tcPr>
          <w:p w14:paraId="008E9565" w14:textId="77777777" w:rsidR="006B55C4" w:rsidRPr="009337EB" w:rsidRDefault="006B55C4" w:rsidP="006B55C4">
            <w:pPr>
              <w:rPr>
                <w:lang w:val="de-DE"/>
              </w:rPr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101156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8" w:type="pct"/>
              </w:tcPr>
              <w:p w14:paraId="7905E61C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7259AFBB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0E14E84C" w14:textId="77777777" w:rsidTr="006B5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tcW w:w="3104" w:type="pct"/>
          </w:tcPr>
          <w:p w14:paraId="1BD74F5E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</w:p>
        </w:tc>
        <w:tc>
          <w:tcPr>
            <w:tcW w:w="628" w:type="pct"/>
          </w:tcPr>
          <w:p w14:paraId="2E0C7BBA" w14:textId="77777777" w:rsidR="006B55C4" w:rsidRPr="009337EB" w:rsidRDefault="006B55C4" w:rsidP="006B55C4">
            <w:pPr>
              <w:rPr>
                <w:lang w:val="de-DE"/>
              </w:rPr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14461981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8" w:type="pct"/>
              </w:tcPr>
              <w:p w14:paraId="2FF3595A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25B78FD0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7C515F79" w14:textId="77777777" w:rsidTr="006B55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532054E5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</w:p>
        </w:tc>
        <w:tc>
          <w:tcPr>
            <w:tcW w:w="628" w:type="pct"/>
          </w:tcPr>
          <w:p w14:paraId="1A65B241" w14:textId="77777777" w:rsidR="006B55C4" w:rsidRPr="009337EB" w:rsidRDefault="006B55C4" w:rsidP="006B55C4">
            <w:pPr>
              <w:rPr>
                <w:lang w:val="de-DE"/>
              </w:rPr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-17323765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8" w:type="pct"/>
              </w:tcPr>
              <w:p w14:paraId="4A743204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66AFAB74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tr w:rsidR="006B55C4" w:rsidRPr="009337EB" w14:paraId="43A7D22B" w14:textId="77777777" w:rsidTr="006B5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3104" w:type="pct"/>
          </w:tcPr>
          <w:p w14:paraId="58C89918" w14:textId="77777777" w:rsidR="006B55C4" w:rsidRPr="009337EB" w:rsidRDefault="006B55C4" w:rsidP="006B55C4">
            <w:pPr>
              <w:jc w:val="left"/>
              <w:rPr>
                <w:lang w:val="de-DE"/>
              </w:rPr>
            </w:pPr>
          </w:p>
        </w:tc>
        <w:tc>
          <w:tcPr>
            <w:tcW w:w="628" w:type="pct"/>
          </w:tcPr>
          <w:p w14:paraId="22A61C8A" w14:textId="77777777" w:rsidR="006B55C4" w:rsidRPr="009337EB" w:rsidRDefault="006B55C4" w:rsidP="006B55C4">
            <w:pPr>
              <w:rPr>
                <w:lang w:val="de-DE"/>
              </w:rPr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  <w:lang w:val="de-DE"/>
            </w:rPr>
            <w:id w:val="14254595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8" w:type="pct"/>
              </w:tcPr>
              <w:p w14:paraId="59A1A669" w14:textId="77777777" w:rsidR="006B55C4" w:rsidRPr="009337EB" w:rsidRDefault="006B55C4" w:rsidP="006B55C4">
                <w:pPr>
                  <w:rPr>
                    <w:rFonts w:hAnsi="MS Gothic"/>
                    <w:color w:val="404040" w:themeColor="text1" w:themeTint="BF"/>
                    <w:sz w:val="20"/>
                    <w:lang w:val="de-DE"/>
                  </w:rPr>
                </w:pPr>
                <w:r w:rsidRPr="009337EB">
                  <w:rPr>
                    <w:rFonts w:ascii="MS Gothic" w:eastAsia="MS Gothic" w:hAnsi="MS Gothic"/>
                    <w:color w:val="404040" w:themeColor="text1" w:themeTint="BF"/>
                    <w:sz w:val="20"/>
                    <w:lang w:val="de-DE"/>
                  </w:rPr>
                  <w:t>☐</w:t>
                </w:r>
              </w:p>
            </w:tc>
          </w:sdtContent>
        </w:sdt>
        <w:tc>
          <w:tcPr>
            <w:tcW w:w="640" w:type="pct"/>
          </w:tcPr>
          <w:p w14:paraId="2979E08A" w14:textId="77777777" w:rsidR="006B55C4" w:rsidRPr="009337EB" w:rsidRDefault="006B55C4" w:rsidP="006B55C4">
            <w:pPr>
              <w:rPr>
                <w:lang w:val="de-DE"/>
              </w:rPr>
            </w:pPr>
          </w:p>
        </w:tc>
      </w:tr>
      <w:sdt>
        <w:sdtPr>
          <w:rPr>
            <w:lang w:val="de-DE"/>
          </w:rPr>
          <w:id w:val="818924933"/>
          <w15:repeatingSection/>
        </w:sdtPr>
        <w:sdtEndPr/>
        <w:sdtContent>
          <w:sdt>
            <w:sdtPr>
              <w:rPr>
                <w:lang w:val="de-DE"/>
              </w:rPr>
              <w:id w:val="-331144640"/>
              <w:placeholder>
                <w:docPart w:val="321083F44AC246FFB9A5B8280FDA9C46"/>
              </w:placeholder>
              <w15:repeatingSectionItem/>
            </w:sdtPr>
            <w:sdtEndPr/>
            <w:sdtContent>
              <w:tr w:rsidR="006B55C4" w:rsidRPr="009337EB" w14:paraId="66289049" w14:textId="77777777" w:rsidTr="006B55C4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trHeight w:val="454"/>
                </w:trPr>
                <w:tc>
                  <w:tcPr>
                    <w:tcW w:w="3104" w:type="pct"/>
                  </w:tcPr>
                  <w:p w14:paraId="183692C4" w14:textId="77777777" w:rsidR="006B55C4" w:rsidRPr="009337EB" w:rsidRDefault="006B55C4" w:rsidP="006B55C4">
                    <w:pPr>
                      <w:jc w:val="left"/>
                      <w:rPr>
                        <w:lang w:val="de-DE"/>
                      </w:rPr>
                    </w:pPr>
                  </w:p>
                </w:tc>
                <w:tc>
                  <w:tcPr>
                    <w:tcW w:w="628" w:type="pct"/>
                  </w:tcPr>
                  <w:p w14:paraId="00A92633" w14:textId="77777777" w:rsidR="006B55C4" w:rsidRPr="009337EB" w:rsidRDefault="006B55C4" w:rsidP="006B55C4">
                    <w:pPr>
                      <w:rPr>
                        <w:lang w:val="de-DE"/>
                      </w:rPr>
                    </w:pP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  <w:lang w:val="de-DE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28" w:type="pct"/>
                      </w:tcPr>
                      <w:p w14:paraId="742B2075" w14:textId="77777777" w:rsidR="006B55C4" w:rsidRPr="009337EB" w:rsidRDefault="006B55C4" w:rsidP="006B55C4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  <w:lang w:val="de-DE"/>
                          </w:rPr>
                        </w:pPr>
                        <w:r w:rsidRPr="009337EB">
                          <w:rPr>
                            <w:rFonts w:ascii="MS Gothic" w:eastAsia="MS Gothic" w:hAnsi="MS Gothic"/>
                            <w:color w:val="404040" w:themeColor="text1" w:themeTint="BF"/>
                            <w:sz w:val="20"/>
                            <w:lang w:val="de-DE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640" w:type="pct"/>
                  </w:tcPr>
                  <w:p w14:paraId="35890F9B" w14:textId="77777777" w:rsidR="006B55C4" w:rsidRPr="009337EB" w:rsidRDefault="006B55C4" w:rsidP="006B55C4">
                    <w:pPr>
                      <w:rPr>
                        <w:lang w:val="de-DE"/>
                      </w:rPr>
                    </w:pPr>
                  </w:p>
                </w:tc>
              </w:tr>
            </w:sdtContent>
          </w:sdt>
          <w:sdt>
            <w:sdtPr>
              <w:rPr>
                <w:lang w:val="de-DE"/>
              </w:rPr>
              <w:id w:val="-365598834"/>
              <w:placeholder>
                <w:docPart w:val="F4B03801CB0E452EB36E18A9E2306D3F"/>
              </w:placeholder>
              <w15:repeatingSectionItem/>
            </w:sdtPr>
            <w:sdtEndPr/>
            <w:sdtContent>
              <w:tr w:rsidR="006B55C4" w:rsidRPr="009337EB" w14:paraId="36B0DDC5" w14:textId="77777777" w:rsidTr="006B55C4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454"/>
                </w:trPr>
                <w:tc>
                  <w:tcPr>
                    <w:tcW w:w="3104" w:type="pct"/>
                  </w:tcPr>
                  <w:p w14:paraId="3D343EB3" w14:textId="77777777" w:rsidR="006B55C4" w:rsidRPr="009337EB" w:rsidRDefault="006B55C4" w:rsidP="006B55C4">
                    <w:pPr>
                      <w:jc w:val="left"/>
                      <w:rPr>
                        <w:lang w:val="de-DE"/>
                      </w:rPr>
                    </w:pPr>
                  </w:p>
                </w:tc>
                <w:tc>
                  <w:tcPr>
                    <w:tcW w:w="628" w:type="pct"/>
                  </w:tcPr>
                  <w:p w14:paraId="18562E60" w14:textId="77777777" w:rsidR="006B55C4" w:rsidRPr="009337EB" w:rsidRDefault="006B55C4" w:rsidP="006B55C4">
                    <w:pPr>
                      <w:rPr>
                        <w:lang w:val="de-DE"/>
                      </w:rPr>
                    </w:pP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  <w:lang w:val="de-DE"/>
                    </w:rPr>
                    <w:id w:val="620735491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28" w:type="pct"/>
                      </w:tcPr>
                      <w:p w14:paraId="3D3DC815" w14:textId="77777777" w:rsidR="006B55C4" w:rsidRPr="009337EB" w:rsidRDefault="006B55C4" w:rsidP="006B55C4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  <w:lang w:val="de-DE"/>
                          </w:rPr>
                        </w:pPr>
                        <w:r w:rsidRPr="009337EB">
                          <w:rPr>
                            <w:rFonts w:ascii="MS Gothic" w:eastAsia="MS Gothic" w:hAnsi="MS Gothic"/>
                            <w:color w:val="404040" w:themeColor="text1" w:themeTint="BF"/>
                            <w:sz w:val="20"/>
                            <w:lang w:val="de-DE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640" w:type="pct"/>
                  </w:tcPr>
                  <w:p w14:paraId="063191BE" w14:textId="77777777" w:rsidR="006B55C4" w:rsidRPr="009337EB" w:rsidRDefault="006B55C4" w:rsidP="006B55C4">
                    <w:pPr>
                      <w:rPr>
                        <w:lang w:val="de-DE"/>
                      </w:rPr>
                    </w:pPr>
                  </w:p>
                </w:tc>
              </w:tr>
            </w:sdtContent>
          </w:sdt>
          <w:sdt>
            <w:sdtPr>
              <w:rPr>
                <w:lang w:val="de-DE"/>
              </w:rPr>
              <w:id w:val="1295026770"/>
              <w:placeholder>
                <w:docPart w:val="0A78C948E99B4414BA70359679163C63"/>
              </w:placeholder>
              <w15:repeatingSectionItem/>
            </w:sdtPr>
            <w:sdtEndPr/>
            <w:sdtContent>
              <w:tr w:rsidR="006B55C4" w:rsidRPr="009337EB" w14:paraId="5294362C" w14:textId="77777777" w:rsidTr="006B55C4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trHeight w:val="454"/>
                </w:trPr>
                <w:tc>
                  <w:tcPr>
                    <w:tcW w:w="3104" w:type="pct"/>
                  </w:tcPr>
                  <w:p w14:paraId="3A38ADCD" w14:textId="77777777" w:rsidR="006B55C4" w:rsidRPr="009337EB" w:rsidRDefault="006B55C4" w:rsidP="006B55C4">
                    <w:pPr>
                      <w:jc w:val="left"/>
                      <w:rPr>
                        <w:lang w:val="de-DE"/>
                      </w:rPr>
                    </w:pPr>
                  </w:p>
                </w:tc>
                <w:tc>
                  <w:tcPr>
                    <w:tcW w:w="628" w:type="pct"/>
                  </w:tcPr>
                  <w:p w14:paraId="2B706625" w14:textId="77777777" w:rsidR="006B55C4" w:rsidRPr="009337EB" w:rsidRDefault="006B55C4" w:rsidP="006B55C4">
                    <w:pPr>
                      <w:rPr>
                        <w:lang w:val="de-DE"/>
                      </w:rPr>
                    </w:pP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  <w:lang w:val="de-DE"/>
                    </w:rPr>
                    <w:id w:val="-1808625036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628" w:type="pct"/>
                      </w:tcPr>
                      <w:p w14:paraId="120B56A9" w14:textId="77777777" w:rsidR="006B55C4" w:rsidRPr="009337EB" w:rsidRDefault="006B55C4" w:rsidP="006B55C4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  <w:lang w:val="de-DE"/>
                          </w:rPr>
                        </w:pPr>
                        <w:r w:rsidRPr="009337EB">
                          <w:rPr>
                            <w:rFonts w:ascii="MS Gothic" w:eastAsia="MS Gothic" w:hAnsi="MS Gothic"/>
                            <w:color w:val="404040" w:themeColor="text1" w:themeTint="BF"/>
                            <w:sz w:val="20"/>
                            <w:lang w:val="de-DE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640" w:type="pct"/>
                  </w:tcPr>
                  <w:p w14:paraId="5808543B" w14:textId="77777777" w:rsidR="006B55C4" w:rsidRPr="009337EB" w:rsidRDefault="006B55C4" w:rsidP="006B55C4">
                    <w:pPr>
                      <w:rPr>
                        <w:lang w:val="de-DE"/>
                      </w:rPr>
                    </w:pPr>
                  </w:p>
                </w:tc>
              </w:tr>
            </w:sdtContent>
          </w:sdt>
        </w:sdtContent>
      </w:sdt>
    </w:tbl>
    <w:p w14:paraId="1AEF0E8D" w14:textId="77777777" w:rsidR="006A3DEA" w:rsidRDefault="006A3DEA">
      <w:pPr>
        <w:rPr>
          <w:lang w:val="de-DE"/>
        </w:rPr>
      </w:pPr>
    </w:p>
    <w:p w14:paraId="600E0585" w14:textId="77777777" w:rsidR="006B55C4" w:rsidRDefault="006B55C4">
      <w:pPr>
        <w:rPr>
          <w:lang w:val="de-DE"/>
        </w:rPr>
      </w:pPr>
      <w:r>
        <w:rPr>
          <w:lang w:val="de-DE"/>
        </w:rPr>
        <w:br w:type="page"/>
      </w:r>
      <w:bookmarkStart w:id="0" w:name="_GoBack"/>
      <w:bookmarkEnd w:id="0"/>
    </w:p>
    <w:sectPr w:rsidR="006B55C4" w:rsidSect="00F55B90">
      <w:footerReference w:type="default" r:id="rId7"/>
      <w:pgSz w:w="11907" w:h="16839" w:code="9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C79AB" w14:textId="77777777" w:rsidR="006B55C4" w:rsidRDefault="006B55C4">
      <w:pPr>
        <w:spacing w:after="0" w:line="240" w:lineRule="auto"/>
      </w:pPr>
      <w:r>
        <w:separator/>
      </w:r>
    </w:p>
  </w:endnote>
  <w:endnote w:type="continuationSeparator" w:id="0">
    <w:p w14:paraId="016C3C52" w14:textId="77777777" w:rsidR="006B55C4" w:rsidRDefault="006B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D31E8" w14:textId="1E2AF1BC" w:rsidR="006A3DEA" w:rsidRDefault="00F55B90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4F6581" w:rsidRPr="004F6581">
      <w:rPr>
        <w:noProof/>
        <w:lang w:val="de-DE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339C3" w14:textId="77777777" w:rsidR="006B55C4" w:rsidRDefault="006B55C4">
      <w:pPr>
        <w:spacing w:after="0" w:line="240" w:lineRule="auto"/>
      </w:pPr>
      <w:r>
        <w:separator/>
      </w:r>
    </w:p>
  </w:footnote>
  <w:footnote w:type="continuationSeparator" w:id="0">
    <w:p w14:paraId="52CF3F67" w14:textId="77777777" w:rsidR="006B55C4" w:rsidRDefault="006B5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C4"/>
    <w:rsid w:val="004F6581"/>
    <w:rsid w:val="006A3DEA"/>
    <w:rsid w:val="006B55C4"/>
    <w:rsid w:val="008170EC"/>
    <w:rsid w:val="009337EB"/>
    <w:rsid w:val="00F5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15163"/>
  <w15:chartTrackingRefBased/>
  <w15:docId w15:val="{BF1DDAB0-2782-4559-A541-D3C03C36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umZchn">
    <w:name w:val="Datum Zchn"/>
    <w:basedOn w:val="Absatz-Standardschriftart"/>
    <w:link w:val="Datum"/>
    <w:uiPriority w:val="1"/>
    <w:rPr>
      <w:caps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UntertitelZchn">
    <w:name w:val="Untertitel Zchn"/>
    <w:basedOn w:val="Absatz-Standardschriftart"/>
    <w:link w:val="Untertitel"/>
    <w:uiPriority w:val="1"/>
    <w:rPr>
      <w:caps/>
      <w:color w:val="000000" w:themeColor="text1"/>
      <w:sz w:val="20"/>
    </w:rPr>
  </w:style>
  <w:style w:type="table" w:customStyle="1" w:styleId="Tabellengitternetz">
    <w:name w:val="Tabellengitternetz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Standard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Aufgabenliste-Tabelle">
    <w:name w:val="Aufgabenliste - Tabelle"/>
    <w:basedOn w:val="NormaleTabelle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Aufgabenzuweisungstabe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1083F44AC246FFB9A5B8280FDA9C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51674E-E5AE-4A39-8680-A3A7AFBE9D30}"/>
      </w:docPartPr>
      <w:docPartBody>
        <w:p w:rsidR="00585183" w:rsidRDefault="00EA7106" w:rsidP="00EA7106">
          <w:pPr>
            <w:pStyle w:val="321083F44AC246FFB9A5B8280FDA9C46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F4B03801CB0E452EB36E18A9E2306D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DDBA45-F35B-4B43-A9DB-A1853BC86311}"/>
      </w:docPartPr>
      <w:docPartBody>
        <w:p w:rsidR="00585183" w:rsidRDefault="00EA7106" w:rsidP="00EA7106">
          <w:pPr>
            <w:pStyle w:val="F4B03801CB0E452EB36E18A9E2306D3F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  <w:docPart>
      <w:docPartPr>
        <w:name w:val="0A78C948E99B4414BA70359679163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F0D3AF-8B3E-4E11-BE18-85B4EF29DE25}"/>
      </w:docPartPr>
      <w:docPartBody>
        <w:p w:rsidR="00585183" w:rsidRDefault="00EA7106" w:rsidP="00EA7106">
          <w:pPr>
            <w:pStyle w:val="0A78C948E99B4414BA70359679163C63"/>
          </w:pPr>
          <w:r>
            <w:rPr>
              <w:rStyle w:val="Platzhaltertext"/>
            </w:rPr>
            <w:t>Geben Sie einen beliebigen Inhalt ein, der wiederholt werden soll, einschließlich anderer Inhaltssteuerelemente. Sie können dieses Steuerelement auch um Tabellenzeilen einfügen, um Teile einer Tabelle zu wiederholen.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06"/>
    <w:rsid w:val="00585183"/>
    <w:rsid w:val="00E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6AF92351D124D2DBCADCA9314E8E303">
    <w:name w:val="C6AF92351D124D2DBCADCA9314E8E303"/>
  </w:style>
  <w:style w:type="paragraph" w:customStyle="1" w:styleId="45F5CD6824A746A68F5F1959446655EC">
    <w:name w:val="45F5CD6824A746A68F5F1959446655EC"/>
  </w:style>
  <w:style w:type="paragraph" w:customStyle="1" w:styleId="33AD70A799D5423D9C2F1E4B9B182A6C">
    <w:name w:val="33AD70A799D5423D9C2F1E4B9B182A6C"/>
  </w:style>
  <w:style w:type="paragraph" w:customStyle="1" w:styleId="7005B30D68D3466DB3FA5F3432A8FC17">
    <w:name w:val="7005B30D68D3466DB3FA5F3432A8FC17"/>
  </w:style>
  <w:style w:type="paragraph" w:customStyle="1" w:styleId="3B10FA55A1324970A5441D8CAC5C592B">
    <w:name w:val="3B10FA55A1324970A5441D8CAC5C592B"/>
  </w:style>
  <w:style w:type="paragraph" w:customStyle="1" w:styleId="4A3B842333604BC486E605C1860734E6">
    <w:name w:val="4A3B842333604BC486E605C1860734E6"/>
  </w:style>
  <w:style w:type="character" w:styleId="Platzhaltertext">
    <w:name w:val="Placeholder Text"/>
    <w:basedOn w:val="Absatz-Standardschriftart"/>
    <w:uiPriority w:val="99"/>
    <w:semiHidden/>
    <w:rsid w:val="00EA7106"/>
    <w:rPr>
      <w:color w:val="808080"/>
    </w:rPr>
  </w:style>
  <w:style w:type="paragraph" w:customStyle="1" w:styleId="EE393DE1DDB248DAAE9F499176051AD6">
    <w:name w:val="EE393DE1DDB248DAAE9F499176051AD6"/>
  </w:style>
  <w:style w:type="paragraph" w:customStyle="1" w:styleId="7CF2216E421540F0AD6959A0B876B900">
    <w:name w:val="7CF2216E421540F0AD6959A0B876B900"/>
    <w:rsid w:val="00EA7106"/>
  </w:style>
  <w:style w:type="paragraph" w:customStyle="1" w:styleId="AED5B4B7874B417BBDC1631FF1CED480">
    <w:name w:val="AED5B4B7874B417BBDC1631FF1CED480"/>
    <w:rsid w:val="00EA7106"/>
  </w:style>
  <w:style w:type="paragraph" w:customStyle="1" w:styleId="2A255C2AF6A74E9D922ABBE86FAF6FB2">
    <w:name w:val="2A255C2AF6A74E9D922ABBE86FAF6FB2"/>
    <w:rsid w:val="00EA7106"/>
  </w:style>
  <w:style w:type="paragraph" w:customStyle="1" w:styleId="CE2EEBCFDCBC4119A47230C7FF7ACBEA">
    <w:name w:val="CE2EEBCFDCBC4119A47230C7FF7ACBEA"/>
    <w:rsid w:val="00EA7106"/>
  </w:style>
  <w:style w:type="paragraph" w:customStyle="1" w:styleId="A15B2AEE03314B45AC0BE0F9B026997D">
    <w:name w:val="A15B2AEE03314B45AC0BE0F9B026997D"/>
    <w:rsid w:val="00EA7106"/>
  </w:style>
  <w:style w:type="paragraph" w:customStyle="1" w:styleId="7C386DE75CA147B199E2541C825007B7">
    <w:name w:val="7C386DE75CA147B199E2541C825007B7"/>
    <w:rsid w:val="00EA7106"/>
  </w:style>
  <w:style w:type="paragraph" w:customStyle="1" w:styleId="E04D2BF7B4E94B4486360D30667589B9">
    <w:name w:val="E04D2BF7B4E94B4486360D30667589B9"/>
    <w:rsid w:val="00EA7106"/>
  </w:style>
  <w:style w:type="paragraph" w:customStyle="1" w:styleId="F3589619C23D4F60AB29050E9B401E7E">
    <w:name w:val="F3589619C23D4F60AB29050E9B401E7E"/>
    <w:rsid w:val="00EA7106"/>
  </w:style>
  <w:style w:type="paragraph" w:customStyle="1" w:styleId="DBF75AC0688E49369269FFCEA1702421">
    <w:name w:val="DBF75AC0688E49369269FFCEA1702421"/>
    <w:rsid w:val="00EA7106"/>
  </w:style>
  <w:style w:type="paragraph" w:customStyle="1" w:styleId="7B6E98E13C984268A32C08D4965E71CD">
    <w:name w:val="7B6E98E13C984268A32C08D4965E71CD"/>
    <w:rsid w:val="00EA7106"/>
  </w:style>
  <w:style w:type="paragraph" w:customStyle="1" w:styleId="321083F44AC246FFB9A5B8280FDA9C46">
    <w:name w:val="321083F44AC246FFB9A5B8280FDA9C46"/>
    <w:rsid w:val="00EA7106"/>
  </w:style>
  <w:style w:type="paragraph" w:customStyle="1" w:styleId="F4B03801CB0E452EB36E18A9E2306D3F">
    <w:name w:val="F4B03801CB0E452EB36E18A9E2306D3F"/>
    <w:rsid w:val="00EA7106"/>
  </w:style>
  <w:style w:type="paragraph" w:customStyle="1" w:styleId="0A78C948E99B4414BA70359679163C63">
    <w:name w:val="0A78C948E99B4414BA70359679163C63"/>
    <w:rsid w:val="00EA7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Aufgabenzuweisungstabelle.dotx</Template>
  <TotalTime>0</TotalTime>
  <Pages>2</Pages>
  <Words>33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 Mazzoleni</dc:creator>
  <cp:keywords/>
  <cp:lastModifiedBy>Luca Mazzoleni</cp:lastModifiedBy>
  <cp:revision>2</cp:revision>
  <dcterms:created xsi:type="dcterms:W3CDTF">2016-05-03T20:06:00Z</dcterms:created>
  <dcterms:modified xsi:type="dcterms:W3CDTF">2016-05-08T14:51:00Z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